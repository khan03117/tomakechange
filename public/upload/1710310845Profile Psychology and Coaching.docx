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350C" w14:textId="3F0AD025" w:rsidR="0059120E" w:rsidRDefault="00445FAB">
      <w:pPr>
        <w:pStyle w:val="Name"/>
      </w:pPr>
      <w:r>
        <w:t>Dr.Mukul Rajput</w:t>
      </w:r>
    </w:p>
    <w:p w14:paraId="159D64E3" w14:textId="0D16F0F2" w:rsidR="0098166D" w:rsidRDefault="0006230A">
      <w:pPr>
        <w:pStyle w:val="ContactInfo"/>
      </w:pPr>
      <w:r>
        <w:t>DOB: 28/12/1977</w:t>
      </w:r>
    </w:p>
    <w:p w14:paraId="056BE865" w14:textId="42471AED" w:rsidR="0098166D" w:rsidRDefault="0098166D">
      <w:pPr>
        <w:pStyle w:val="ContactInfo"/>
      </w:pPr>
      <w:r>
        <w:t xml:space="preserve">Email: </w:t>
      </w:r>
      <w:hyperlink r:id="rId7" w:history="1">
        <w:r w:rsidR="00FF5E1A" w:rsidRPr="00E1339E">
          <w:rPr>
            <w:rStyle w:val="Hyperlink"/>
          </w:rPr>
          <w:t>dr.mukulra@gmail.com</w:t>
        </w:r>
      </w:hyperlink>
      <w:r w:rsidR="00FF5E1A">
        <w:t xml:space="preserve">                   Mb:9899363121</w:t>
      </w:r>
      <w:r w:rsidR="00780530">
        <w:t xml:space="preserve">           Delhi </w:t>
      </w:r>
      <w:proofErr w:type="spellStart"/>
      <w:r w:rsidR="00780530">
        <w:t>Ncr</w:t>
      </w:r>
      <w:proofErr w:type="spellEnd"/>
    </w:p>
    <w:p w14:paraId="7E26E330" w14:textId="77777777" w:rsidR="000940A7" w:rsidRDefault="000940A7">
      <w:pPr>
        <w:pStyle w:val="ContactInfo"/>
      </w:pPr>
    </w:p>
    <w:p w14:paraId="1208547F" w14:textId="2ECD85AB" w:rsidR="000940A7" w:rsidRDefault="00D70995">
      <w:pPr>
        <w:pStyle w:val="ContactInfo"/>
      </w:pPr>
      <w:r>
        <w:t>Aiming to facilitate</w:t>
      </w:r>
      <w:r w:rsidR="002C3C18">
        <w:t xml:space="preserve">, </w:t>
      </w:r>
      <w:r>
        <w:t>empower</w:t>
      </w:r>
      <w:r w:rsidR="002C3C18">
        <w:t xml:space="preserve"> and</w:t>
      </w:r>
      <w:r w:rsidR="00AC1CE8">
        <w:t xml:space="preserve"> be</w:t>
      </w:r>
      <w:r>
        <w:t xml:space="preserve"> </w:t>
      </w:r>
      <w:r w:rsidR="00AC1CE8">
        <w:t xml:space="preserve">a part of </w:t>
      </w:r>
      <w:r>
        <w:t>individual</w:t>
      </w:r>
      <w:r w:rsidR="00BF275E">
        <w:t>/or</w:t>
      </w:r>
      <w:r w:rsidR="00AC3AC1">
        <w:t>ganisation’s growth story</w:t>
      </w:r>
    </w:p>
    <w:p w14:paraId="12B9FB96" w14:textId="202B39DB" w:rsidR="0059120E" w:rsidRDefault="00A15A97">
      <w:pPr>
        <w:pStyle w:val="Heading1"/>
      </w:pPr>
      <w:r>
        <w:t>Work Experience</w:t>
      </w:r>
    </w:p>
    <w:p w14:paraId="71C415A0" w14:textId="7B0D42AE" w:rsidR="00503540" w:rsidRDefault="00503540" w:rsidP="00503540">
      <w:r>
        <w:t>17yrs of diversified experience in coaching, consulting, psychotherapy and training etc.</w:t>
      </w:r>
      <w:r w:rsidR="002A30FB">
        <w:t xml:space="preserve"> Across the segments</w:t>
      </w:r>
    </w:p>
    <w:p w14:paraId="2C09FA7A" w14:textId="6CB20DE9" w:rsidR="00693EE0" w:rsidRDefault="00693EE0" w:rsidP="00693EE0">
      <w:pPr>
        <w:pStyle w:val="ListParagraph"/>
        <w:numPr>
          <w:ilvl w:val="0"/>
          <w:numId w:val="11"/>
        </w:numPr>
      </w:pPr>
      <w:r>
        <w:t xml:space="preserve">Practice platforms: </w:t>
      </w:r>
      <w:r w:rsidR="003B297F">
        <w:t>O</w:t>
      </w:r>
      <w:r>
        <w:t xml:space="preserve">nline </w:t>
      </w:r>
      <w:r w:rsidR="003B297F">
        <w:t xml:space="preserve">&amp; </w:t>
      </w:r>
      <w:r>
        <w:t>Offline</w:t>
      </w:r>
      <w:r w:rsidR="00DF3D04">
        <w:t xml:space="preserve"> </w:t>
      </w:r>
      <w:r w:rsidR="00864176">
        <w:t>with major players in this category</w:t>
      </w:r>
    </w:p>
    <w:p w14:paraId="4C5AD6CF" w14:textId="37418D20" w:rsidR="003B297F" w:rsidRDefault="003B297F" w:rsidP="00693EE0">
      <w:pPr>
        <w:pStyle w:val="ListParagraph"/>
        <w:numPr>
          <w:ilvl w:val="0"/>
          <w:numId w:val="11"/>
        </w:numPr>
      </w:pPr>
      <w:r>
        <w:t xml:space="preserve">Practice Area: </w:t>
      </w:r>
    </w:p>
    <w:p w14:paraId="0691E39A" w14:textId="0142EBB7" w:rsidR="00E177D6" w:rsidRDefault="00C82965" w:rsidP="00C82965">
      <w:pPr>
        <w:pStyle w:val="ListParagraph"/>
        <w:numPr>
          <w:ilvl w:val="0"/>
          <w:numId w:val="12"/>
        </w:numPr>
      </w:pPr>
      <w:r>
        <w:t>Coaching – Life, Executive</w:t>
      </w:r>
      <w:r w:rsidR="00C05CF3">
        <w:t xml:space="preserve"> and </w:t>
      </w:r>
      <w:r w:rsidR="004C4C57">
        <w:t xml:space="preserve">Business Coaching </w:t>
      </w:r>
      <w:r w:rsidR="00986871">
        <w:t>with emphasis on transformation and performance with wellness</w:t>
      </w:r>
    </w:p>
    <w:p w14:paraId="0B56AFB9" w14:textId="5CA1AEC7" w:rsidR="00986871" w:rsidRDefault="00AB1627" w:rsidP="00C82965">
      <w:pPr>
        <w:pStyle w:val="ListParagraph"/>
        <w:numPr>
          <w:ilvl w:val="0"/>
          <w:numId w:val="12"/>
        </w:numPr>
      </w:pPr>
      <w:r>
        <w:t xml:space="preserve">Psychological Issues </w:t>
      </w:r>
      <w:r w:rsidR="00315DBB">
        <w:t xml:space="preserve">&amp; Disorders – Depression, Anxiety, OCD, </w:t>
      </w:r>
      <w:r w:rsidR="008B5731">
        <w:t>Stress, BPD, Bipolar, ADHD, Personal</w:t>
      </w:r>
      <w:r w:rsidR="0081333E">
        <w:t xml:space="preserve">ity </w:t>
      </w:r>
      <w:r w:rsidR="00F60C34">
        <w:t>Issues</w:t>
      </w:r>
      <w:r w:rsidR="0081333E">
        <w:t>, Anger, Couples</w:t>
      </w:r>
      <w:r w:rsidR="00726E56">
        <w:t>, Family, Sexual</w:t>
      </w:r>
      <w:r w:rsidR="00D67B54">
        <w:t xml:space="preserve">, </w:t>
      </w:r>
      <w:r w:rsidR="00726E56">
        <w:t xml:space="preserve">Parental </w:t>
      </w:r>
      <w:r w:rsidR="00D67B54">
        <w:t>Iss</w:t>
      </w:r>
      <w:r w:rsidR="00726E56">
        <w:t>ues</w:t>
      </w:r>
      <w:r w:rsidR="00D67B54">
        <w:t>, trauma etc.</w:t>
      </w:r>
    </w:p>
    <w:p w14:paraId="3FE547A6" w14:textId="7990073E" w:rsidR="005435F8" w:rsidRDefault="00F65BFD" w:rsidP="005435F8">
      <w:pPr>
        <w:pStyle w:val="ListParagraph"/>
        <w:numPr>
          <w:ilvl w:val="0"/>
          <w:numId w:val="11"/>
        </w:numPr>
      </w:pPr>
      <w:r>
        <w:t xml:space="preserve">Intervention/Therapy: CBT, DBT, Eclectic, ACT, </w:t>
      </w:r>
      <w:r w:rsidR="008B1478">
        <w:t>MB(</w:t>
      </w:r>
      <w:r w:rsidR="004B0D85">
        <w:t>Mindfulness Based)</w:t>
      </w:r>
      <w:r w:rsidR="00511E61">
        <w:t xml:space="preserve"> CBT</w:t>
      </w:r>
      <w:r w:rsidR="004B0D85">
        <w:t>, Mindfulness, Positive Psychology, Meditation and Breathing exercises</w:t>
      </w:r>
      <w:r w:rsidR="004200EF">
        <w:t xml:space="preserve"> etc.</w:t>
      </w:r>
      <w:r w:rsidR="005435F8">
        <w:t xml:space="preserve"> By Integrating </w:t>
      </w:r>
      <w:r w:rsidR="00F17C87">
        <w:t>knowledge and process of Neuroscience</w:t>
      </w:r>
    </w:p>
    <w:p w14:paraId="53599D91" w14:textId="775C9487" w:rsidR="000C6027" w:rsidRDefault="000C6027" w:rsidP="005435F8">
      <w:pPr>
        <w:pStyle w:val="ListParagraph"/>
        <w:numPr>
          <w:ilvl w:val="0"/>
          <w:numId w:val="11"/>
        </w:numPr>
      </w:pPr>
      <w:r>
        <w:t>Managing Clients across</w:t>
      </w:r>
      <w:r w:rsidR="005211C8">
        <w:t xml:space="preserve">: Individuals, Corporates, Couples, Students(Focus on </w:t>
      </w:r>
      <w:r w:rsidR="00240782">
        <w:t>Personal/Emotional/Career Issues)</w:t>
      </w:r>
      <w:r w:rsidR="00535FA9">
        <w:t>, Families and Professionals</w:t>
      </w:r>
      <w:r w:rsidR="003636E2">
        <w:t>(</w:t>
      </w:r>
      <w:r w:rsidR="00535FA9">
        <w:t xml:space="preserve">including </w:t>
      </w:r>
      <w:r w:rsidR="003636E2">
        <w:t>Entrepreneurs)</w:t>
      </w:r>
    </w:p>
    <w:p w14:paraId="5DC894B5" w14:textId="5DC0A91B" w:rsidR="003636E2" w:rsidRPr="00503540" w:rsidRDefault="005A616D" w:rsidP="005435F8">
      <w:pPr>
        <w:pStyle w:val="ListParagraph"/>
        <w:numPr>
          <w:ilvl w:val="0"/>
          <w:numId w:val="11"/>
        </w:numPr>
      </w:pPr>
      <w:r>
        <w:t xml:space="preserve">Language: English &amp; Hindi </w:t>
      </w:r>
    </w:p>
    <w:p w14:paraId="03F5593A" w14:textId="0A2D67C1" w:rsidR="0059120E" w:rsidRDefault="0059120E">
      <w:pPr>
        <w:spacing w:after="180"/>
      </w:pPr>
    </w:p>
    <w:p w14:paraId="4264F50F" w14:textId="561E1903" w:rsidR="0059120E" w:rsidRDefault="005A616D" w:rsidP="00C04B0C">
      <w:pPr>
        <w:pStyle w:val="Heading1"/>
      </w:pPr>
      <w:r>
        <w:t xml:space="preserve">Educational Experience </w:t>
      </w:r>
    </w:p>
    <w:p w14:paraId="361A2262" w14:textId="3CA642F9" w:rsidR="0059120E" w:rsidRDefault="00C04B0C">
      <w:proofErr w:type="spellStart"/>
      <w:r>
        <w:t>Doct</w:t>
      </w:r>
      <w:proofErr w:type="spellEnd"/>
      <w:r>
        <w:t>. In Neuropsychology</w:t>
      </w:r>
    </w:p>
    <w:p w14:paraId="0741E6C5" w14:textId="4D949020" w:rsidR="00C04B0C" w:rsidRDefault="00394EDA">
      <w:r>
        <w:t>MBA(Marketing/HR)</w:t>
      </w:r>
    </w:p>
    <w:p w14:paraId="23A5CC97" w14:textId="4A7188D5" w:rsidR="0059120E" w:rsidRDefault="00393019">
      <w:pPr>
        <w:pStyle w:val="Heading1"/>
      </w:pPr>
      <w:r>
        <w:t>Interests</w:t>
      </w:r>
    </w:p>
    <w:p w14:paraId="5C9B4995" w14:textId="50EE41E8" w:rsidR="00393019" w:rsidRDefault="00952BB0" w:rsidP="00393019">
      <w:r>
        <w:t>Empowering people, Volunteering with Social and Developmental Organisation in CSR</w:t>
      </w:r>
      <w:r w:rsidR="00EB021D">
        <w:t>, Advocacy, Fund generation, Capacity Building e</w:t>
      </w:r>
      <w:r w:rsidR="00BE3A3F">
        <w:t>tc</w:t>
      </w:r>
      <w:r w:rsidR="00EB021D">
        <w:t>.</w:t>
      </w:r>
    </w:p>
    <w:p w14:paraId="7CFB29C6" w14:textId="2AAF0C1D" w:rsidR="002C714C" w:rsidRDefault="002C714C" w:rsidP="00393019"/>
    <w:p w14:paraId="2FEAB7DE" w14:textId="4A507487" w:rsidR="002C78BF" w:rsidRPr="00121C14" w:rsidRDefault="002C78BF" w:rsidP="00393019">
      <w:pPr>
        <w:rPr>
          <w:b/>
          <w:bCs/>
        </w:rPr>
      </w:pPr>
      <w:r w:rsidRPr="00121C14">
        <w:rPr>
          <w:b/>
          <w:bCs/>
        </w:rPr>
        <w:t xml:space="preserve">Best Wishes </w:t>
      </w:r>
    </w:p>
    <w:p w14:paraId="731FC7B4" w14:textId="5C11CB46" w:rsidR="002C714C" w:rsidRPr="00121C14" w:rsidRDefault="002C714C" w:rsidP="00393019">
      <w:pPr>
        <w:rPr>
          <w:b/>
          <w:bCs/>
        </w:rPr>
      </w:pPr>
      <w:proofErr w:type="spellStart"/>
      <w:r w:rsidRPr="00121C14">
        <w:rPr>
          <w:b/>
          <w:bCs/>
        </w:rPr>
        <w:t>Dr</w:t>
      </w:r>
      <w:r w:rsidR="002C78BF" w:rsidRPr="00121C14">
        <w:rPr>
          <w:b/>
          <w:bCs/>
        </w:rPr>
        <w:t>.Mukul</w:t>
      </w:r>
      <w:proofErr w:type="spellEnd"/>
      <w:r w:rsidR="002C78BF" w:rsidRPr="00121C14">
        <w:rPr>
          <w:b/>
          <w:bCs/>
        </w:rPr>
        <w:t xml:space="preserve"> Rajput </w:t>
      </w:r>
    </w:p>
    <w:p w14:paraId="506964F2" w14:textId="142DF4AE" w:rsidR="0059120E" w:rsidRPr="00121C14" w:rsidRDefault="0059120E">
      <w:pPr>
        <w:pStyle w:val="Heading3"/>
        <w:rPr>
          <w:b/>
          <w:bCs/>
        </w:rPr>
      </w:pPr>
    </w:p>
    <w:p w14:paraId="765266F6" w14:textId="6049A5E6" w:rsidR="0059120E" w:rsidRDefault="0059120E"/>
    <w:p w14:paraId="01CE1F2D" w14:textId="33800EE7" w:rsidR="0059120E" w:rsidRDefault="0059120E"/>
    <w:sectPr w:rsidR="0059120E" w:rsidSect="004A1204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9CA75" w14:textId="77777777" w:rsidR="004A1204" w:rsidRDefault="004A1204">
      <w:pPr>
        <w:spacing w:after="0" w:line="240" w:lineRule="auto"/>
      </w:pPr>
      <w:r>
        <w:separator/>
      </w:r>
    </w:p>
  </w:endnote>
  <w:endnote w:type="continuationSeparator" w:id="0">
    <w:p w14:paraId="12CCFB98" w14:textId="77777777" w:rsidR="004A1204" w:rsidRDefault="004A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E80B0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78AC" w14:textId="77777777" w:rsidR="004A1204" w:rsidRDefault="004A1204">
      <w:pPr>
        <w:spacing w:after="0" w:line="240" w:lineRule="auto"/>
      </w:pPr>
      <w:r>
        <w:separator/>
      </w:r>
    </w:p>
  </w:footnote>
  <w:footnote w:type="continuationSeparator" w:id="0">
    <w:p w14:paraId="2944B2C5" w14:textId="77777777" w:rsidR="004A1204" w:rsidRDefault="004A1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92F7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063E23" wp14:editId="108A9F4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F1E12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69CCA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10E3DF7" wp14:editId="0A6C034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EDC17B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75080"/>
    <w:multiLevelType w:val="hybridMultilevel"/>
    <w:tmpl w:val="E4CAC48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E365E8"/>
    <w:multiLevelType w:val="hybridMultilevel"/>
    <w:tmpl w:val="31D66DB2"/>
    <w:lvl w:ilvl="0" w:tplc="FFFFFFFF">
      <w:start w:val="17"/>
      <w:numFmt w:val="bullet"/>
      <w:lvlText w:val="—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20586">
    <w:abstractNumId w:val="9"/>
  </w:num>
  <w:num w:numId="2" w16cid:durableId="1798260843">
    <w:abstractNumId w:val="7"/>
  </w:num>
  <w:num w:numId="3" w16cid:durableId="536624293">
    <w:abstractNumId w:val="6"/>
  </w:num>
  <w:num w:numId="4" w16cid:durableId="38822232">
    <w:abstractNumId w:val="5"/>
  </w:num>
  <w:num w:numId="5" w16cid:durableId="556937933">
    <w:abstractNumId w:val="4"/>
  </w:num>
  <w:num w:numId="6" w16cid:durableId="355738291">
    <w:abstractNumId w:val="8"/>
  </w:num>
  <w:num w:numId="7" w16cid:durableId="1781488374">
    <w:abstractNumId w:val="3"/>
  </w:num>
  <w:num w:numId="8" w16cid:durableId="533425749">
    <w:abstractNumId w:val="2"/>
  </w:num>
  <w:num w:numId="9" w16cid:durableId="1905410785">
    <w:abstractNumId w:val="1"/>
  </w:num>
  <w:num w:numId="10" w16cid:durableId="577397494">
    <w:abstractNumId w:val="0"/>
  </w:num>
  <w:num w:numId="11" w16cid:durableId="978070387">
    <w:abstractNumId w:val="11"/>
  </w:num>
  <w:num w:numId="12" w16cid:durableId="2099476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87"/>
    <w:rsid w:val="0006230A"/>
    <w:rsid w:val="000940A7"/>
    <w:rsid w:val="000C6027"/>
    <w:rsid w:val="000F4931"/>
    <w:rsid w:val="00121C14"/>
    <w:rsid w:val="00240782"/>
    <w:rsid w:val="002A30FB"/>
    <w:rsid w:val="002C3C18"/>
    <w:rsid w:val="002C714C"/>
    <w:rsid w:val="002C78BF"/>
    <w:rsid w:val="00315DBB"/>
    <w:rsid w:val="00320D97"/>
    <w:rsid w:val="0034516D"/>
    <w:rsid w:val="003636E2"/>
    <w:rsid w:val="00393019"/>
    <w:rsid w:val="00394EDA"/>
    <w:rsid w:val="003B297F"/>
    <w:rsid w:val="004200EF"/>
    <w:rsid w:val="00445FAB"/>
    <w:rsid w:val="004759AE"/>
    <w:rsid w:val="004A1204"/>
    <w:rsid w:val="004B0D85"/>
    <w:rsid w:val="004C4C57"/>
    <w:rsid w:val="00503540"/>
    <w:rsid w:val="00511E61"/>
    <w:rsid w:val="005211C8"/>
    <w:rsid w:val="00535FA9"/>
    <w:rsid w:val="005435F8"/>
    <w:rsid w:val="0059120E"/>
    <w:rsid w:val="005A616D"/>
    <w:rsid w:val="00693EE0"/>
    <w:rsid w:val="006B3A37"/>
    <w:rsid w:val="006C5F5D"/>
    <w:rsid w:val="006E2943"/>
    <w:rsid w:val="00726E56"/>
    <w:rsid w:val="00780530"/>
    <w:rsid w:val="0081333E"/>
    <w:rsid w:val="0084346D"/>
    <w:rsid w:val="00864176"/>
    <w:rsid w:val="008B1478"/>
    <w:rsid w:val="008B5731"/>
    <w:rsid w:val="008D71B8"/>
    <w:rsid w:val="008E2E2A"/>
    <w:rsid w:val="009211A4"/>
    <w:rsid w:val="00936913"/>
    <w:rsid w:val="00952BB0"/>
    <w:rsid w:val="0098166D"/>
    <w:rsid w:val="00986871"/>
    <w:rsid w:val="00A15A97"/>
    <w:rsid w:val="00A60A9B"/>
    <w:rsid w:val="00AB1627"/>
    <w:rsid w:val="00AC1CE8"/>
    <w:rsid w:val="00AC3AC1"/>
    <w:rsid w:val="00BE3A3F"/>
    <w:rsid w:val="00BF275E"/>
    <w:rsid w:val="00C04B0C"/>
    <w:rsid w:val="00C05CF3"/>
    <w:rsid w:val="00C82965"/>
    <w:rsid w:val="00D67B54"/>
    <w:rsid w:val="00D70995"/>
    <w:rsid w:val="00DE2F0D"/>
    <w:rsid w:val="00DF3D04"/>
    <w:rsid w:val="00E177D6"/>
    <w:rsid w:val="00EB021D"/>
    <w:rsid w:val="00EB2687"/>
    <w:rsid w:val="00F17C87"/>
    <w:rsid w:val="00F60C34"/>
    <w:rsid w:val="00F65BFD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34C52"/>
  <w15:chartTrackingRefBased/>
  <w15:docId w15:val="{37E9D9D6-A5A8-E24D-AB6A-1643DD37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FF5E1A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dr.mukulra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3B25AD1-6576-7748-A4D6-7A7488A9878F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%7b23B25AD1-6576-7748-A4D6-7A7488A9878F%7dtf50002038.dotx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achintya.rajput03@gmail.com</dc:creator>
  <cp:keywords/>
  <dc:description/>
  <cp:lastModifiedBy>Dr.Mukul Rajput</cp:lastModifiedBy>
  <cp:revision>2</cp:revision>
  <dcterms:created xsi:type="dcterms:W3CDTF">2024-03-12T10:49:00Z</dcterms:created>
  <dcterms:modified xsi:type="dcterms:W3CDTF">2024-03-12T10:49:00Z</dcterms:modified>
</cp:coreProperties>
</file>